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CE834B" w14:textId="77777777" w:rsidTr="001E0877">
        <w:tc>
          <w:tcPr>
            <w:tcW w:w="7650" w:type="dxa"/>
          </w:tcPr>
          <w:p w14:paraId="03B2EFD3" w14:textId="77777777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2B2611F0B6E4423E8ED7DC6E83705F5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sdt>
            <w:sdtPr>
              <w:id w:val="2006626827"/>
              <w:placeholder>
                <w:docPart w:val="BD670EE3B5BC433FBF1E8A74D068F2A7"/>
              </w:placeholder>
              <w:temporary/>
              <w:showingPlcHdr/>
              <w15:appearance w15:val="hidden"/>
            </w:sdtPr>
            <w:sdtContent>
              <w:p w14:paraId="02A73684" w14:textId="77777777" w:rsidR="00D62E01" w:rsidRPr="00D60069" w:rsidRDefault="00D62E01">
                <w:pPr>
                  <w:pStyle w:val="Heading3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FF3A5E7B92324F308CD0C2C4E3DF3D1C"/>
              </w:placeholder>
              <w:temporary/>
              <w:showingPlcHdr/>
              <w15:appearance w15:val="hidden"/>
            </w:sdtPr>
            <w:sdtContent>
              <w:p w14:paraId="63E316A8" w14:textId="77777777"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D9251B44775F42288EE778BC89988234"/>
              </w:placeholder>
              <w:temporary/>
              <w:showingPlcHdr/>
              <w15:appearance w15:val="hidden"/>
            </w:sdtPr>
            <w:sdtContent>
              <w:p w14:paraId="19E9076C" w14:textId="77777777"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6EC8738D" w14:textId="77777777" w:rsidTr="00E048B4">
        <w:tc>
          <w:tcPr>
            <w:tcW w:w="1946" w:type="dxa"/>
            <w:tcMar>
              <w:top w:w="144" w:type="dxa"/>
            </w:tcMar>
          </w:tcPr>
          <w:p w14:paraId="5C8F8B8B" w14:textId="13D9E7C1" w:rsidR="002B2D13" w:rsidRPr="00D60069" w:rsidRDefault="00C3207B" w:rsidP="00D60069">
            <w:pPr>
              <w:pStyle w:val="Heading2"/>
              <w:spacing w:after="80"/>
            </w:pPr>
            <w:r>
              <w:t>11</w:t>
            </w:r>
            <w:sdt>
              <w:sdtPr>
                <w:id w:val="834805806"/>
                <w:placeholder>
                  <w:docPart w:val="E24E9DCC29B6428288DF22EBAEB7CA3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09E92F49" w14:textId="2329AC72" w:rsidR="002B2D13" w:rsidRPr="00D60069" w:rsidRDefault="00766D07" w:rsidP="00D60069">
            <w:pPr>
              <w:spacing w:after="80"/>
            </w:pPr>
            <w:r>
              <w:t xml:space="preserve"> Brian Maina</w:t>
            </w:r>
          </w:p>
        </w:tc>
        <w:tc>
          <w:tcPr>
            <w:tcW w:w="1779" w:type="dxa"/>
            <w:tcMar>
              <w:top w:w="144" w:type="dxa"/>
            </w:tcMar>
          </w:tcPr>
          <w:p w14:paraId="51C7CA8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3BA7BC5D9ABA4CE082C37472E261362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8B2648D" w14:textId="7AEE502D" w:rsidR="002B2D13" w:rsidRPr="00D60069" w:rsidRDefault="00766D07" w:rsidP="00D60069">
            <w:pPr>
              <w:spacing w:after="80"/>
            </w:pPr>
            <w:r>
              <w:t>Online</w:t>
            </w:r>
          </w:p>
        </w:tc>
      </w:tr>
      <w:tr w:rsidR="002B2D13" w:rsidRPr="00D60069" w14:paraId="1ED42D32" w14:textId="77777777" w:rsidTr="00E048B4">
        <w:sdt>
          <w:sdtPr>
            <w:id w:val="-906145096"/>
            <w:placeholder>
              <w:docPart w:val="664463AE4FD543B282F9A9666B8F5D00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1B05CBA8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862A101" w14:textId="17FA5A8B" w:rsidR="002B2D13" w:rsidRPr="00D60069" w:rsidRDefault="00766D07" w:rsidP="00D60069">
            <w:pPr>
              <w:spacing w:after="80"/>
            </w:pPr>
            <w:r>
              <w:t>Brian Maina</w:t>
            </w:r>
          </w:p>
        </w:tc>
        <w:tc>
          <w:tcPr>
            <w:tcW w:w="1779" w:type="dxa"/>
          </w:tcPr>
          <w:p w14:paraId="0AC78D5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D7CBC316EF6042D5A5D26A9D88D5B3E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248509C2" w14:textId="0CCD3F1A" w:rsidR="002B2D13" w:rsidRPr="00D60069" w:rsidRDefault="00766D07" w:rsidP="00D60069">
            <w:pPr>
              <w:spacing w:after="80"/>
            </w:pPr>
            <w:r>
              <w:t>Brian</w:t>
            </w:r>
          </w:p>
        </w:tc>
      </w:tr>
      <w:tr w:rsidR="002B2D13" w:rsidRPr="00D60069" w14:paraId="441AB924" w14:textId="77777777" w:rsidTr="00E048B4">
        <w:tc>
          <w:tcPr>
            <w:tcW w:w="1946" w:type="dxa"/>
          </w:tcPr>
          <w:p w14:paraId="4CD6A936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232768380"/>
                <w:placeholder>
                  <w:docPart w:val="86F9A645FA354445BDD97FD3C57915F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226527C" w14:textId="5A239424" w:rsidR="002B2D13" w:rsidRPr="00D60069" w:rsidRDefault="00766D07" w:rsidP="00D60069">
            <w:pPr>
              <w:spacing w:after="80"/>
            </w:pPr>
            <w:r>
              <w:t>Baris Senyurt</w:t>
            </w:r>
            <w:r w:rsidR="000D5E24">
              <w:t xml:space="preserve">(Meeting was </w:t>
            </w:r>
            <w:r w:rsidR="00C3207B">
              <w:t>10</w:t>
            </w:r>
            <w:r w:rsidR="000D5E24">
              <w:t xml:space="preserve"> minutes)</w:t>
            </w:r>
          </w:p>
        </w:tc>
        <w:tc>
          <w:tcPr>
            <w:tcW w:w="1779" w:type="dxa"/>
          </w:tcPr>
          <w:p w14:paraId="73373F07" w14:textId="77777777" w:rsidR="002B2D13" w:rsidRPr="00D60069" w:rsidRDefault="002B2D13" w:rsidP="00D60069">
            <w:pPr>
              <w:pStyle w:val="Heading2"/>
              <w:spacing w:after="80"/>
            </w:pPr>
          </w:p>
        </w:tc>
        <w:tc>
          <w:tcPr>
            <w:tcW w:w="3315" w:type="dxa"/>
          </w:tcPr>
          <w:p w14:paraId="2979E389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134DC17D" w14:textId="77777777" w:rsidTr="00E048B4">
        <w:tc>
          <w:tcPr>
            <w:tcW w:w="1980" w:type="dxa"/>
            <w:tcMar>
              <w:top w:w="144" w:type="dxa"/>
            </w:tcMar>
          </w:tcPr>
          <w:p w14:paraId="503D60A9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FE099C2A6DFD49D79FCF07B8A62CBA61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DB21147" w14:textId="0E168464" w:rsidR="002B2D13" w:rsidRPr="00D60069" w:rsidRDefault="00766D07" w:rsidP="00D62E01">
            <w:r>
              <w:t>Baris Senyurt</w:t>
            </w:r>
          </w:p>
        </w:tc>
      </w:tr>
      <w:tr w:rsidR="002B2D13" w:rsidRPr="00D60069" w14:paraId="0D71AE9D" w14:textId="77777777" w:rsidTr="00E048B4">
        <w:tc>
          <w:tcPr>
            <w:tcW w:w="1980" w:type="dxa"/>
          </w:tcPr>
          <w:p w14:paraId="29049315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03ECDE7F3B4F4D88A2A104AB1EC7736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2F8B48B9" w14:textId="77777777" w:rsidR="002B2D13" w:rsidRPr="00D60069" w:rsidRDefault="00000000">
            <w:sdt>
              <w:sdtPr>
                <w:id w:val="-68501377"/>
                <w:placeholder>
                  <w:docPart w:val="F74E2B6D625A4D0F81367CC4B26A4165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reading list here</w:t>
                </w:r>
              </w:sdtContent>
            </w:sdt>
          </w:p>
        </w:tc>
      </w:tr>
      <w:tr w:rsidR="002B2D13" w:rsidRPr="00D60069" w14:paraId="0AEF412E" w14:textId="77777777" w:rsidTr="00E048B4">
        <w:tc>
          <w:tcPr>
            <w:tcW w:w="1980" w:type="dxa"/>
          </w:tcPr>
          <w:p w14:paraId="5D44627F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1DD598DFBAA147F3BD12B449C7B93508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23839B73" w14:textId="77777777" w:rsidR="002B2D13" w:rsidRPr="00D60069" w:rsidRDefault="00000000" w:rsidP="00D62E01">
            <w:sdt>
              <w:sdtPr>
                <w:id w:val="475648712"/>
                <w:placeholder>
                  <w:docPart w:val="9D3A24FCE9C247F8937CE844497318FB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items to bring here</w:t>
                </w:r>
              </w:sdtContent>
            </w:sdt>
          </w:p>
        </w:tc>
      </w:tr>
    </w:tbl>
    <w:sdt>
      <w:sdtPr>
        <w:id w:val="-2901889"/>
        <w:placeholder>
          <w:docPart w:val="012022FC45D94626B966A7544BA903EB"/>
        </w:placeholder>
        <w:temporary/>
        <w:showingPlcHdr/>
        <w15:appearance w15:val="hidden"/>
      </w:sdtPr>
      <w:sdtContent>
        <w:p w14:paraId="17A4303F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03B3329F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0DB8CA6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5CDC9708126F435CA3161CEF22F3A3B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1AF72C7" w14:textId="5682F4A7" w:rsidR="002B2D13" w:rsidRPr="00D60069" w:rsidRDefault="00766D07">
            <w:r>
              <w:t>Answer Problem</w:t>
            </w:r>
          </w:p>
        </w:tc>
        <w:tc>
          <w:tcPr>
            <w:tcW w:w="1324" w:type="dxa"/>
          </w:tcPr>
          <w:p w14:paraId="52D31827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B41E369C623941F9B636864A9987268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7528489" w14:textId="64D5885F" w:rsidR="002B2D13" w:rsidRPr="00D60069" w:rsidRDefault="00766D07">
            <w:r>
              <w:t>Brian Maina</w:t>
            </w:r>
          </w:p>
        </w:tc>
      </w:tr>
    </w:tbl>
    <w:p w14:paraId="0CA9AFBE" w14:textId="77777777" w:rsidR="002B2D13" w:rsidRPr="00D60069" w:rsidRDefault="00000000">
      <w:pPr>
        <w:pStyle w:val="Heading4"/>
      </w:pPr>
      <w:sdt>
        <w:sdtPr>
          <w:id w:val="-391195506"/>
          <w:placeholder>
            <w:docPart w:val="64E8968A33B1464EA9BBE964E0F03D60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64C7C56B" w14:textId="76A8AAAD" w:rsidR="002B2D13" w:rsidRPr="00D60069" w:rsidRDefault="00766D07">
      <w:r>
        <w:t xml:space="preserve">We reviewed the Problem as a team. </w:t>
      </w:r>
      <w:r w:rsidR="00F658E3">
        <w:t xml:space="preserve">By next Tuesday, everyone should have answered the problem and </w:t>
      </w:r>
      <w:r>
        <w:t xml:space="preserve">discuss them as a </w:t>
      </w:r>
      <w:r w:rsidR="00F658E3">
        <w:t>group.</w:t>
      </w:r>
    </w:p>
    <w:p w14:paraId="5EED78F4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B968F603D5749DF8FE537CF08243F55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574615BC" w14:textId="1A11DF11" w:rsidR="002B2D13" w:rsidRPr="00D60069" w:rsidRDefault="00766D07">
      <w:r>
        <w:t xml:space="preserve">Goal is for everyone to answer the problem </w:t>
      </w:r>
      <w:r w:rsidR="00F658E3">
        <w:t>question.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47D407F3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36BCB91F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717032099"/>
                <w:placeholder>
                  <w:docPart w:val="0C1335D8B9B0488481B12A449E01B2B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1169C5A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319821758"/>
                <w:placeholder>
                  <w:docPart w:val="B79F6230B3DA4318871435B9280962E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B78E41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433413345"/>
                <w:placeholder>
                  <w:docPart w:val="48F8089668824B7380CA845E7F322B8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12CBBCFF" w14:textId="77777777" w:rsidTr="00D60069">
        <w:tc>
          <w:tcPr>
            <w:tcW w:w="5310" w:type="dxa"/>
          </w:tcPr>
          <w:p w14:paraId="2C41CB4C" w14:textId="1B7D0D6F" w:rsidR="002B2D13" w:rsidRPr="00D60069" w:rsidRDefault="00F658E3" w:rsidP="00D60069">
            <w:pPr>
              <w:pStyle w:val="ListBullet"/>
              <w:spacing w:after="80"/>
            </w:pPr>
            <w:r>
              <w:t>Answer Problem</w:t>
            </w:r>
          </w:p>
        </w:tc>
        <w:tc>
          <w:tcPr>
            <w:tcW w:w="3060" w:type="dxa"/>
          </w:tcPr>
          <w:p w14:paraId="7320EA2A" w14:textId="3C10E654" w:rsidR="002B2D13" w:rsidRPr="00D60069" w:rsidRDefault="00F658E3" w:rsidP="00D60069">
            <w:pPr>
              <w:spacing w:after="80"/>
            </w:pPr>
            <w:r>
              <w:t>Baris Senyurt</w:t>
            </w:r>
          </w:p>
        </w:tc>
        <w:tc>
          <w:tcPr>
            <w:tcW w:w="1854" w:type="dxa"/>
          </w:tcPr>
          <w:p w14:paraId="50C43901" w14:textId="7E51D162" w:rsidR="002B2D13" w:rsidRPr="00D60069" w:rsidRDefault="00F658E3" w:rsidP="00D60069">
            <w:pPr>
              <w:spacing w:after="80"/>
            </w:pPr>
            <w:r>
              <w:t>11/14</w:t>
            </w:r>
          </w:p>
        </w:tc>
      </w:tr>
      <w:tr w:rsidR="002B2D13" w:rsidRPr="00D60069" w14:paraId="4062A887" w14:textId="77777777" w:rsidTr="00D60069">
        <w:tc>
          <w:tcPr>
            <w:tcW w:w="5310" w:type="dxa"/>
          </w:tcPr>
          <w:p w14:paraId="2D1E501D" w14:textId="5B3397AF" w:rsidR="002B2D13" w:rsidRPr="00D60069" w:rsidRDefault="00F658E3" w:rsidP="00D60069">
            <w:pPr>
              <w:pStyle w:val="ListBullet"/>
              <w:spacing w:after="80"/>
            </w:pPr>
            <w:r>
              <w:t>Answer Problem</w:t>
            </w:r>
          </w:p>
        </w:tc>
        <w:tc>
          <w:tcPr>
            <w:tcW w:w="3060" w:type="dxa"/>
          </w:tcPr>
          <w:p w14:paraId="7EF43B54" w14:textId="4CBA3EE6" w:rsidR="002B2D13" w:rsidRPr="00D60069" w:rsidRDefault="00F658E3" w:rsidP="00D60069">
            <w:pPr>
              <w:spacing w:after="80"/>
            </w:pPr>
            <w:r>
              <w:t>Christine Olukere</w:t>
            </w:r>
          </w:p>
        </w:tc>
        <w:tc>
          <w:tcPr>
            <w:tcW w:w="1854" w:type="dxa"/>
          </w:tcPr>
          <w:p w14:paraId="7A94FAB3" w14:textId="113BCB8D" w:rsidR="002B2D13" w:rsidRPr="00D60069" w:rsidRDefault="00F658E3" w:rsidP="00D60069">
            <w:pPr>
              <w:spacing w:after="80"/>
            </w:pPr>
            <w:r>
              <w:t>11/14</w:t>
            </w:r>
          </w:p>
        </w:tc>
      </w:tr>
      <w:tr w:rsidR="002B2D13" w:rsidRPr="00D60069" w14:paraId="5529454E" w14:textId="77777777" w:rsidTr="00D60069">
        <w:tc>
          <w:tcPr>
            <w:tcW w:w="5310" w:type="dxa"/>
            <w:tcMar>
              <w:bottom w:w="288" w:type="dxa"/>
            </w:tcMar>
          </w:tcPr>
          <w:p w14:paraId="23E8147E" w14:textId="15E1A901" w:rsidR="002B2D13" w:rsidRPr="00D60069" w:rsidRDefault="00F658E3" w:rsidP="00D60069">
            <w:pPr>
              <w:pStyle w:val="ListBullet"/>
              <w:spacing w:after="80"/>
            </w:pPr>
            <w:r>
              <w:t>Answer Problem</w:t>
            </w:r>
          </w:p>
        </w:tc>
        <w:tc>
          <w:tcPr>
            <w:tcW w:w="3060" w:type="dxa"/>
            <w:tcMar>
              <w:bottom w:w="288" w:type="dxa"/>
            </w:tcMar>
          </w:tcPr>
          <w:p w14:paraId="1966EA43" w14:textId="1D82E9A3" w:rsidR="002B2D13" w:rsidRPr="00D60069" w:rsidRDefault="00F658E3" w:rsidP="00D60069">
            <w:pPr>
              <w:spacing w:after="80"/>
            </w:pPr>
            <w:r>
              <w:t>Corey Mcpherson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C35C091" w14:textId="5328336B" w:rsidR="002B2D13" w:rsidRPr="00D60069" w:rsidRDefault="00F658E3" w:rsidP="00D60069">
            <w:pPr>
              <w:spacing w:after="80"/>
            </w:pPr>
            <w:r>
              <w:t>11/14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1B511534" w14:textId="77777777" w:rsidTr="00D62E01">
        <w:tc>
          <w:tcPr>
            <w:tcW w:w="1620" w:type="dxa"/>
          </w:tcPr>
          <w:bookmarkEnd w:id="1"/>
          <w:p w14:paraId="2B5497E1" w14:textId="77777777" w:rsidR="00D62E01" w:rsidRPr="00D60069" w:rsidRDefault="00000000" w:rsidP="006344A8">
            <w:pPr>
              <w:pStyle w:val="Heading2"/>
            </w:pPr>
            <w:sdt>
              <w:sdtPr>
                <w:id w:val="113951409"/>
                <w:placeholder>
                  <w:docPart w:val="4A9DAAF72A994F198ADA29FE657D570D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75364B5" w14:textId="77777777" w:rsidR="00D62E01" w:rsidRPr="00D60069" w:rsidRDefault="00000000" w:rsidP="006344A8">
            <w:sdt>
              <w:sdtPr>
                <w:id w:val="1690950308"/>
                <w:placeholder>
                  <w:docPart w:val="D34F461031BB4CF692D1DBC7CAE27254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54B6905" w14:textId="77777777" w:rsidR="00D62E01" w:rsidRPr="00D60069" w:rsidRDefault="00000000" w:rsidP="006344A8">
            <w:pPr>
              <w:pStyle w:val="Heading2"/>
            </w:pPr>
            <w:sdt>
              <w:sdtPr>
                <w:id w:val="1072624145"/>
                <w:placeholder>
                  <w:docPart w:val="68F2CC521B2048569EE0F277859726FF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908A28F" w14:textId="77777777" w:rsidR="00D62E01" w:rsidRPr="00D60069" w:rsidRDefault="00000000" w:rsidP="006344A8">
            <w:sdt>
              <w:sdtPr>
                <w:id w:val="-572357552"/>
                <w:placeholder>
                  <w:docPart w:val="9850301D36D041B98368D159F192B21C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10A729C9" w14:textId="77777777" w:rsidR="00D62E01" w:rsidRPr="00D60069" w:rsidRDefault="00000000" w:rsidP="00D62E01">
      <w:pPr>
        <w:pStyle w:val="Heading4"/>
      </w:pPr>
      <w:sdt>
        <w:sdtPr>
          <w:id w:val="1495455185"/>
          <w:placeholder>
            <w:docPart w:val="89D13C20CFFA404A86F1417EF6F91FF5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1D49C8A83A744539BAA2EC066B2DDFA9"/>
        </w:placeholder>
        <w:temporary/>
        <w:showingPlcHdr/>
        <w15:appearance w15:val="hidden"/>
      </w:sdtPr>
      <w:sdtContent>
        <w:p w14:paraId="77FAB8D7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6892127B" w14:textId="77777777" w:rsidR="00D62E01" w:rsidRPr="00D60069" w:rsidRDefault="00000000" w:rsidP="00D62E01">
      <w:pPr>
        <w:pStyle w:val="Heading4"/>
      </w:pPr>
      <w:sdt>
        <w:sdtPr>
          <w:id w:val="-1295436725"/>
          <w:placeholder>
            <w:docPart w:val="4AD3A3C88CCC4411907E4E7F6E2E336C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1436A9E389354318B75FFB784EEA49AC"/>
        </w:placeholder>
        <w:temporary/>
        <w:showingPlcHdr/>
        <w15:appearance w15:val="hidden"/>
      </w:sdtPr>
      <w:sdtContent>
        <w:p w14:paraId="46DBD49F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48D9864D" w14:textId="77777777" w:rsidTr="001E0877">
        <w:trPr>
          <w:tblHeader/>
        </w:trPr>
        <w:tc>
          <w:tcPr>
            <w:tcW w:w="5310" w:type="dxa"/>
            <w:vAlign w:val="bottom"/>
          </w:tcPr>
          <w:p w14:paraId="7A78ACBA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576775990"/>
                <w:placeholder>
                  <w:docPart w:val="A53C85FDAB3D48C4819FBD8CEE43646B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2875B07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778569795"/>
                <w:placeholder>
                  <w:docPart w:val="D097F1A421FE43CEB5EB9A0C492920E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DBBCDF9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1974196117"/>
                <w:placeholder>
                  <w:docPart w:val="196C7C307E6E446587AFD7E382BC2DFB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4994CE31" w14:textId="77777777" w:rsidTr="00284200">
        <w:tc>
          <w:tcPr>
            <w:tcW w:w="5310" w:type="dxa"/>
          </w:tcPr>
          <w:p w14:paraId="5C021555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055F9E6C99F342CE941929998F276648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6F94428" w14:textId="77777777" w:rsidR="00D60069" w:rsidRPr="00D60069" w:rsidRDefault="00000000" w:rsidP="00284200">
            <w:pPr>
              <w:spacing w:after="80"/>
            </w:pPr>
            <w:sdt>
              <w:sdtPr>
                <w:id w:val="-2021450857"/>
                <w:placeholder>
                  <w:docPart w:val="A44DA771E18E4A0DA7CCCE28584A5809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3B88A0C" w14:textId="77777777" w:rsidR="00D60069" w:rsidRPr="00D60069" w:rsidRDefault="00000000" w:rsidP="00284200">
            <w:pPr>
              <w:spacing w:after="80"/>
            </w:pPr>
            <w:sdt>
              <w:sdtPr>
                <w:id w:val="-1362511276"/>
                <w:placeholder>
                  <w:docPart w:val="2AFF1186BEA84B62BBC943C6716600B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097E72BB" w14:textId="77777777" w:rsidTr="00284200">
        <w:tc>
          <w:tcPr>
            <w:tcW w:w="5310" w:type="dxa"/>
          </w:tcPr>
          <w:p w14:paraId="6CB713DA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4FB4921CF6524448B5601819EFD5E148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46817B2B" w14:textId="77777777" w:rsidR="00D60069" w:rsidRPr="00D60069" w:rsidRDefault="00000000" w:rsidP="00284200">
            <w:pPr>
              <w:spacing w:after="80"/>
            </w:pPr>
            <w:sdt>
              <w:sdtPr>
                <w:id w:val="-1826508862"/>
                <w:placeholder>
                  <w:docPart w:val="99B20E3A877B4DA99FE0CFC909C71A2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05F0CE4" w14:textId="77777777" w:rsidR="00D60069" w:rsidRPr="00D60069" w:rsidRDefault="00000000" w:rsidP="00284200">
            <w:pPr>
              <w:spacing w:after="80"/>
            </w:pPr>
            <w:sdt>
              <w:sdtPr>
                <w:id w:val="-22934574"/>
                <w:placeholder>
                  <w:docPart w:val="692A3BEBE55D464694D5B9FD42677A14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69B0C73B" w14:textId="77777777" w:rsidTr="00284200">
        <w:tc>
          <w:tcPr>
            <w:tcW w:w="5310" w:type="dxa"/>
            <w:tcMar>
              <w:bottom w:w="288" w:type="dxa"/>
            </w:tcMar>
          </w:tcPr>
          <w:p w14:paraId="530412A0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D7448035F36C415CBF23CE9DE1E93B77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E4B61C9" w14:textId="77777777" w:rsidR="00D60069" w:rsidRPr="00D60069" w:rsidRDefault="00000000" w:rsidP="00284200">
            <w:pPr>
              <w:spacing w:after="80"/>
            </w:pPr>
            <w:sdt>
              <w:sdtPr>
                <w:id w:val="1425691745"/>
                <w:placeholder>
                  <w:docPart w:val="9403BBB7879B4C20B5AD263BDB711037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CF337CF" w14:textId="77777777" w:rsidR="00D60069" w:rsidRPr="00D60069" w:rsidRDefault="00000000" w:rsidP="00284200">
            <w:pPr>
              <w:spacing w:after="80"/>
            </w:pPr>
            <w:sdt>
              <w:sdtPr>
                <w:id w:val="1592043662"/>
                <w:placeholder>
                  <w:docPart w:val="FE3570AB872148DDA11F0B93C1AAB596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56BD8EBF" w14:textId="77777777" w:rsidTr="006344A8">
        <w:tc>
          <w:tcPr>
            <w:tcW w:w="1620" w:type="dxa"/>
          </w:tcPr>
          <w:p w14:paraId="3DD803C4" w14:textId="77777777" w:rsidR="00D62E01" w:rsidRPr="00D60069" w:rsidRDefault="00000000" w:rsidP="006344A8">
            <w:pPr>
              <w:pStyle w:val="Heading2"/>
            </w:pPr>
            <w:sdt>
              <w:sdtPr>
                <w:id w:val="885458630"/>
                <w:placeholder>
                  <w:docPart w:val="6CC7AC96BF5047C3B23ADB7C9757BC87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3154E2C" w14:textId="77777777" w:rsidR="00D62E01" w:rsidRPr="00D60069" w:rsidRDefault="00000000" w:rsidP="006344A8">
            <w:sdt>
              <w:sdtPr>
                <w:id w:val="377673507"/>
                <w:placeholder>
                  <w:docPart w:val="67C107CB4FFA4A7195972DBD1F50AAC2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364AAE8" w14:textId="77777777" w:rsidR="00D62E01" w:rsidRPr="00D60069" w:rsidRDefault="00000000" w:rsidP="006344A8">
            <w:pPr>
              <w:pStyle w:val="Heading2"/>
            </w:pPr>
            <w:sdt>
              <w:sdtPr>
                <w:id w:val="-765931208"/>
                <w:placeholder>
                  <w:docPart w:val="2C272067AF304B249F38FD8E0455C6E1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7FD2D3E" w14:textId="77777777" w:rsidR="00D62E01" w:rsidRPr="00D60069" w:rsidRDefault="00000000" w:rsidP="006344A8">
            <w:sdt>
              <w:sdtPr>
                <w:id w:val="-858592925"/>
                <w:placeholder>
                  <w:docPart w:val="8E49D278348A4BDEB31D134320562061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411A0C74" w14:textId="77777777" w:rsidR="00D62E01" w:rsidRPr="00D60069" w:rsidRDefault="00000000" w:rsidP="00D62E01">
      <w:pPr>
        <w:pStyle w:val="Heading4"/>
      </w:pPr>
      <w:sdt>
        <w:sdtPr>
          <w:id w:val="-98801915"/>
          <w:placeholder>
            <w:docPart w:val="A5B9BCD2694844B198F6CBBAECB38BE9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46086796C46442AFA98016C8DD9DDB5F"/>
        </w:placeholder>
        <w:temporary/>
        <w:showingPlcHdr/>
        <w15:appearance w15:val="hidden"/>
      </w:sdtPr>
      <w:sdtContent>
        <w:p w14:paraId="1F5C9A88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3EA10575" w14:textId="77777777" w:rsidR="00D62E01" w:rsidRPr="00D60069" w:rsidRDefault="00000000" w:rsidP="00D62E01">
      <w:pPr>
        <w:pStyle w:val="Heading4"/>
      </w:pPr>
      <w:sdt>
        <w:sdtPr>
          <w:id w:val="-1388485399"/>
          <w:placeholder>
            <w:docPart w:val="34EA3468B0D54660AC2F985FEBB86F75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7DF0EAFEA4804BB4832D08D576EA1425"/>
        </w:placeholder>
        <w:temporary/>
        <w:showingPlcHdr/>
        <w15:appearance w15:val="hidden"/>
      </w:sdtPr>
      <w:sdtContent>
        <w:p w14:paraId="425B403B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49825502" w14:textId="77777777" w:rsidTr="001E0877">
        <w:trPr>
          <w:tblHeader/>
        </w:trPr>
        <w:tc>
          <w:tcPr>
            <w:tcW w:w="5310" w:type="dxa"/>
            <w:vAlign w:val="bottom"/>
          </w:tcPr>
          <w:p w14:paraId="41BBF266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374389350"/>
                <w:placeholder>
                  <w:docPart w:val="925F57E0CCF9488BAB6B07B5772F1F83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24EFA29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996212571"/>
                <w:placeholder>
                  <w:docPart w:val="BE9952B7B550457B917EF9D827C26C16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ADFDF33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429936015"/>
                <w:placeholder>
                  <w:docPart w:val="F5D29F4BB6C64463B32E44B3AEB65ACC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CBAB3FE" w14:textId="77777777" w:rsidTr="00284200">
        <w:tc>
          <w:tcPr>
            <w:tcW w:w="5310" w:type="dxa"/>
          </w:tcPr>
          <w:p w14:paraId="28041162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FBF44BF214B941A5AAF4BAB37ADD35DB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3F1BA668" w14:textId="77777777" w:rsidR="00D60069" w:rsidRPr="00D60069" w:rsidRDefault="00000000" w:rsidP="00284200">
            <w:pPr>
              <w:spacing w:after="80"/>
            </w:pPr>
            <w:sdt>
              <w:sdtPr>
                <w:id w:val="1109015127"/>
                <w:placeholder>
                  <w:docPart w:val="B60B33FCCB3D45FFA37F83F8AC534E29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CBBA67" w14:textId="77777777" w:rsidR="00D60069" w:rsidRPr="00D60069" w:rsidRDefault="00000000" w:rsidP="00284200">
            <w:pPr>
              <w:spacing w:after="80"/>
            </w:pPr>
            <w:sdt>
              <w:sdtPr>
                <w:id w:val="1780834151"/>
                <w:placeholder>
                  <w:docPart w:val="CC80ED77325B49A0BE666D4FFFFB7522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27ACDC03" w14:textId="77777777" w:rsidTr="00284200">
        <w:tc>
          <w:tcPr>
            <w:tcW w:w="5310" w:type="dxa"/>
          </w:tcPr>
          <w:p w14:paraId="2198086B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977F27DDBF5446E0B443A0437AC21CE8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6087AF23" w14:textId="77777777" w:rsidR="00D60069" w:rsidRPr="00D60069" w:rsidRDefault="00000000" w:rsidP="00284200">
            <w:pPr>
              <w:spacing w:after="80"/>
            </w:pPr>
            <w:sdt>
              <w:sdtPr>
                <w:id w:val="-1974819821"/>
                <w:placeholder>
                  <w:docPart w:val="ED374CE142554CF9A289496A1B9C85CE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56A961" w14:textId="77777777" w:rsidR="00D60069" w:rsidRPr="00D60069" w:rsidRDefault="00000000" w:rsidP="00284200">
            <w:pPr>
              <w:spacing w:after="80"/>
            </w:pPr>
            <w:sdt>
              <w:sdtPr>
                <w:id w:val="-1089308141"/>
                <w:placeholder>
                  <w:docPart w:val="667C58C4EE1243A49B06636B50D31334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58837B2D" w14:textId="77777777" w:rsidTr="00284200">
        <w:tc>
          <w:tcPr>
            <w:tcW w:w="5310" w:type="dxa"/>
            <w:tcMar>
              <w:bottom w:w="288" w:type="dxa"/>
            </w:tcMar>
          </w:tcPr>
          <w:p w14:paraId="2D81168A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6A68B7BE98D449D492304713D6EE2CFE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4C4A6F7E" w14:textId="77777777" w:rsidR="00D60069" w:rsidRPr="00D60069" w:rsidRDefault="00000000" w:rsidP="00284200">
            <w:pPr>
              <w:spacing w:after="80"/>
            </w:pPr>
            <w:sdt>
              <w:sdtPr>
                <w:id w:val="1190714860"/>
                <w:placeholder>
                  <w:docPart w:val="D61566C61A5B4560A9FB28F2052FA4F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5EA419ED" w14:textId="77777777" w:rsidR="00D60069" w:rsidRPr="00D60069" w:rsidRDefault="00000000" w:rsidP="00284200">
            <w:pPr>
              <w:spacing w:after="80"/>
            </w:pPr>
            <w:sdt>
              <w:sdtPr>
                <w:id w:val="107479912"/>
                <w:placeholder>
                  <w:docPart w:val="B65236E2F39E42FCA49C6FAFDDB6067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471964A2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D2C68FA0A52241ACB737744F3234BE00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34367B49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61046CD25346465D8AF75EF378A41DAD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0CC96A7185604E9097C3CA74267C1D5F"/>
        </w:placeholder>
        <w:temporary/>
        <w:showingPlcHdr/>
        <w15:appearance w15:val="hidden"/>
      </w:sdtPr>
      <w:sdtContent>
        <w:p w14:paraId="29247098" w14:textId="77777777" w:rsidR="002B2D13" w:rsidRPr="00D60069" w:rsidRDefault="006344A8">
          <w:r w:rsidRPr="00D60069">
            <w:t>Enter observers here.</w:t>
          </w:r>
        </w:p>
      </w:sdtContent>
    </w:sdt>
    <w:p w14:paraId="76003F39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4AB377AEA8DA48F181BC778F71B8A453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AF7CE03F75CD4A2FB6BBA7FE35169713"/>
        </w:placeholder>
        <w:temporary/>
        <w:showingPlcHdr/>
        <w15:appearance w15:val="hidden"/>
      </w:sdtPr>
      <w:sdtContent>
        <w:p w14:paraId="02865CE8" w14:textId="77777777" w:rsidR="002B2D13" w:rsidRPr="00D60069" w:rsidRDefault="006344A8">
          <w:r w:rsidRPr="00D60069">
            <w:t>Enter resources here.</w:t>
          </w:r>
        </w:p>
      </w:sdtContent>
    </w:sdt>
    <w:p w14:paraId="77A6D2AC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2B01C555D22A45EBB61FCB4350CB1906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31FA4AAA2F24450F8FD14B886495FB8E"/>
        </w:placeholder>
        <w:temporary/>
        <w:showingPlcHdr/>
        <w15:appearance w15:val="hidden"/>
      </w:sdtPr>
      <w:sdtContent>
        <w:p w14:paraId="55ECF8A3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AD19" w14:textId="77777777" w:rsidR="009C2052" w:rsidRDefault="009C2052">
      <w:pPr>
        <w:spacing w:before="0" w:after="0"/>
      </w:pPr>
      <w:r>
        <w:separator/>
      </w:r>
    </w:p>
  </w:endnote>
  <w:endnote w:type="continuationSeparator" w:id="0">
    <w:p w14:paraId="632A5A68" w14:textId="77777777" w:rsidR="009C2052" w:rsidRDefault="009C20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752A4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8641" w14:textId="77777777" w:rsidR="009C2052" w:rsidRDefault="009C2052">
      <w:pPr>
        <w:spacing w:before="0" w:after="0"/>
      </w:pPr>
      <w:r>
        <w:separator/>
      </w:r>
    </w:p>
  </w:footnote>
  <w:footnote w:type="continuationSeparator" w:id="0">
    <w:p w14:paraId="16CE1F75" w14:textId="77777777" w:rsidR="009C2052" w:rsidRDefault="009C205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8742586">
    <w:abstractNumId w:val="2"/>
  </w:num>
  <w:num w:numId="2" w16cid:durableId="1676804810">
    <w:abstractNumId w:val="3"/>
  </w:num>
  <w:num w:numId="3" w16cid:durableId="1047491279">
    <w:abstractNumId w:val="1"/>
  </w:num>
  <w:num w:numId="4" w16cid:durableId="1208568120">
    <w:abstractNumId w:val="0"/>
  </w:num>
  <w:num w:numId="5" w16cid:durableId="1421414539">
    <w:abstractNumId w:val="1"/>
    <w:lvlOverride w:ilvl="0">
      <w:startOverride w:val="1"/>
    </w:lvlOverride>
  </w:num>
  <w:num w:numId="6" w16cid:durableId="138714480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07"/>
    <w:rsid w:val="000D5E24"/>
    <w:rsid w:val="001E0877"/>
    <w:rsid w:val="002B2D13"/>
    <w:rsid w:val="0034721D"/>
    <w:rsid w:val="003D5BF7"/>
    <w:rsid w:val="003F257D"/>
    <w:rsid w:val="005A7328"/>
    <w:rsid w:val="006344A8"/>
    <w:rsid w:val="00734EEC"/>
    <w:rsid w:val="00766D07"/>
    <w:rsid w:val="007F04FA"/>
    <w:rsid w:val="009C2052"/>
    <w:rsid w:val="00C3207B"/>
    <w:rsid w:val="00D60069"/>
    <w:rsid w:val="00D62E01"/>
    <w:rsid w:val="00D661EE"/>
    <w:rsid w:val="00E048B4"/>
    <w:rsid w:val="00F434DD"/>
    <w:rsid w:val="00F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CE91E2"/>
  <w15:docId w15:val="{C9E8A90C-DEBA-4FBF-9170-16D7F490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YWCC%20307%20meeting%20minutes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2611F0B6E4423E8ED7DC6E83705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E3586-1D70-421E-8A85-841E29F7BBD5}"/>
      </w:docPartPr>
      <w:docPartBody>
        <w:p w:rsidR="00000000" w:rsidRDefault="00000000">
          <w:pPr>
            <w:pStyle w:val="2B2611F0B6E4423E8ED7DC6E83705F5C"/>
          </w:pPr>
          <w:r>
            <w:t>Team Meeting</w:t>
          </w:r>
        </w:p>
      </w:docPartBody>
    </w:docPart>
    <w:docPart>
      <w:docPartPr>
        <w:name w:val="BD670EE3B5BC433FBF1E8A74D068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55CA1-5BFE-43CA-AA46-90585D343AC6}"/>
      </w:docPartPr>
      <w:docPartBody>
        <w:p w:rsidR="00000000" w:rsidRDefault="00000000">
          <w:pPr>
            <w:pStyle w:val="BD670EE3B5BC433FBF1E8A74D068F2A7"/>
          </w:pPr>
          <w:r>
            <w:t>Date</w:t>
          </w:r>
        </w:p>
      </w:docPartBody>
    </w:docPart>
    <w:docPart>
      <w:docPartPr>
        <w:name w:val="FF3A5E7B92324F308CD0C2C4E3DF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F0E-04B6-479F-8E53-BCD5AD4B8189}"/>
      </w:docPartPr>
      <w:docPartBody>
        <w:p w:rsidR="00000000" w:rsidRDefault="00000000">
          <w:pPr>
            <w:pStyle w:val="FF3A5E7B92324F308CD0C2C4E3DF3D1C"/>
          </w:pPr>
          <w:r>
            <w:t>Time</w:t>
          </w:r>
        </w:p>
      </w:docPartBody>
    </w:docPart>
    <w:docPart>
      <w:docPartPr>
        <w:name w:val="D9251B44775F42288EE778BC89988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23674-0A09-495B-9F14-D24B5C26A3C5}"/>
      </w:docPartPr>
      <w:docPartBody>
        <w:p w:rsidR="00000000" w:rsidRDefault="00000000">
          <w:pPr>
            <w:pStyle w:val="D9251B44775F42288EE778BC89988234"/>
          </w:pPr>
          <w:r>
            <w:t>Location</w:t>
          </w:r>
        </w:p>
      </w:docPartBody>
    </w:docPart>
    <w:docPart>
      <w:docPartPr>
        <w:name w:val="E24E9DCC29B6428288DF22EBAEB7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0F28E-2648-4876-879B-ECD9D5CE83CD}"/>
      </w:docPartPr>
      <w:docPartBody>
        <w:p w:rsidR="00000000" w:rsidRDefault="00000000">
          <w:pPr>
            <w:pStyle w:val="E24E9DCC29B6428288DF22EBAEB7CA3C"/>
          </w:pPr>
          <w:r w:rsidRPr="00E048B4">
            <w:t>Meeting called by:</w:t>
          </w:r>
        </w:p>
      </w:docPartBody>
    </w:docPart>
    <w:docPart>
      <w:docPartPr>
        <w:name w:val="3BA7BC5D9ABA4CE082C37472E261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ACD53-1CEC-47A9-B10F-4B8F78638D89}"/>
      </w:docPartPr>
      <w:docPartBody>
        <w:p w:rsidR="00000000" w:rsidRDefault="00000000">
          <w:pPr>
            <w:pStyle w:val="3BA7BC5D9ABA4CE082C37472E2613629"/>
          </w:pPr>
          <w:r w:rsidRPr="00E048B4">
            <w:t>Type of meeting:</w:t>
          </w:r>
        </w:p>
      </w:docPartBody>
    </w:docPart>
    <w:docPart>
      <w:docPartPr>
        <w:name w:val="664463AE4FD543B282F9A9666B8F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7279F-057C-4E97-BE46-5915225905DE}"/>
      </w:docPartPr>
      <w:docPartBody>
        <w:p w:rsidR="00000000" w:rsidRDefault="00000000">
          <w:pPr>
            <w:pStyle w:val="664463AE4FD543B282F9A9666B8F5D00"/>
          </w:pPr>
          <w:r w:rsidRPr="00E048B4">
            <w:t>Facilitator:</w:t>
          </w:r>
        </w:p>
      </w:docPartBody>
    </w:docPart>
    <w:docPart>
      <w:docPartPr>
        <w:name w:val="D7CBC316EF6042D5A5D26A9D88D5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0F30F-3F11-4B36-85D5-BFA106BEF67E}"/>
      </w:docPartPr>
      <w:docPartBody>
        <w:p w:rsidR="00000000" w:rsidRDefault="00000000">
          <w:pPr>
            <w:pStyle w:val="D7CBC316EF6042D5A5D26A9D88D5B3EE"/>
          </w:pPr>
          <w:r w:rsidRPr="00E048B4">
            <w:t>Note taker:</w:t>
          </w:r>
        </w:p>
      </w:docPartBody>
    </w:docPart>
    <w:docPart>
      <w:docPartPr>
        <w:name w:val="86F9A645FA354445BDD97FD3C579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641B-75DF-42C8-A5B9-BA22C46D114C}"/>
      </w:docPartPr>
      <w:docPartBody>
        <w:p w:rsidR="00000000" w:rsidRDefault="00000000">
          <w:pPr>
            <w:pStyle w:val="86F9A645FA354445BDD97FD3C57915FB"/>
          </w:pPr>
          <w:r w:rsidRPr="00E048B4">
            <w:t>Timekeeper:</w:t>
          </w:r>
        </w:p>
      </w:docPartBody>
    </w:docPart>
    <w:docPart>
      <w:docPartPr>
        <w:name w:val="FE099C2A6DFD49D79FCF07B8A62C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5C52-FEEB-456C-B9D6-A22E66FFCB9C}"/>
      </w:docPartPr>
      <w:docPartBody>
        <w:p w:rsidR="00000000" w:rsidRDefault="00000000">
          <w:pPr>
            <w:pStyle w:val="FE099C2A6DFD49D79FCF07B8A62CBA61"/>
          </w:pPr>
          <w:r>
            <w:t>Attendees:</w:t>
          </w:r>
        </w:p>
      </w:docPartBody>
    </w:docPart>
    <w:docPart>
      <w:docPartPr>
        <w:name w:val="03ECDE7F3B4F4D88A2A104AB1EC77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AAADF-C191-4689-B5B7-91576FB483F5}"/>
      </w:docPartPr>
      <w:docPartBody>
        <w:p w:rsidR="00000000" w:rsidRDefault="00000000">
          <w:pPr>
            <w:pStyle w:val="03ECDE7F3B4F4D88A2A104AB1EC7736A"/>
          </w:pPr>
          <w:r>
            <w:t>Please read:</w:t>
          </w:r>
        </w:p>
      </w:docPartBody>
    </w:docPart>
    <w:docPart>
      <w:docPartPr>
        <w:name w:val="F74E2B6D625A4D0F81367CC4B26A4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2697B-21B1-41A5-B180-7D75C972FAF0}"/>
      </w:docPartPr>
      <w:docPartBody>
        <w:p w:rsidR="00000000" w:rsidRDefault="00000000">
          <w:pPr>
            <w:pStyle w:val="F74E2B6D625A4D0F81367CC4B26A4165"/>
          </w:pPr>
          <w:r>
            <w:t>Enter reading list here</w:t>
          </w:r>
        </w:p>
      </w:docPartBody>
    </w:docPart>
    <w:docPart>
      <w:docPartPr>
        <w:name w:val="1DD598DFBAA147F3BD12B449C7B93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341F-EB84-4FB2-9235-53C74A256A0D}"/>
      </w:docPartPr>
      <w:docPartBody>
        <w:p w:rsidR="00000000" w:rsidRDefault="00000000">
          <w:pPr>
            <w:pStyle w:val="1DD598DFBAA147F3BD12B449C7B93508"/>
          </w:pPr>
          <w:r>
            <w:t>Please bring:</w:t>
          </w:r>
        </w:p>
      </w:docPartBody>
    </w:docPart>
    <w:docPart>
      <w:docPartPr>
        <w:name w:val="9D3A24FCE9C247F8937CE8444973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11CC1-2769-4D47-8E03-5DEC981610B0}"/>
      </w:docPartPr>
      <w:docPartBody>
        <w:p w:rsidR="00000000" w:rsidRDefault="00000000">
          <w:pPr>
            <w:pStyle w:val="9D3A24FCE9C247F8937CE844497318FB"/>
          </w:pPr>
          <w:r>
            <w:t>Enter items to bring here</w:t>
          </w:r>
        </w:p>
      </w:docPartBody>
    </w:docPart>
    <w:docPart>
      <w:docPartPr>
        <w:name w:val="012022FC45D94626B966A7544BA9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77B3-0478-4E02-8BEE-46C46C9A3CE8}"/>
      </w:docPartPr>
      <w:docPartBody>
        <w:p w:rsidR="00000000" w:rsidRDefault="00000000">
          <w:pPr>
            <w:pStyle w:val="012022FC45D94626B966A7544BA903EB"/>
          </w:pPr>
          <w:r>
            <w:t>Minutes</w:t>
          </w:r>
        </w:p>
      </w:docPartBody>
    </w:docPart>
    <w:docPart>
      <w:docPartPr>
        <w:name w:val="5CDC9708126F435CA3161CEF22F3A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A808F-E411-4D18-9B9C-2F8F63CE760F}"/>
      </w:docPartPr>
      <w:docPartBody>
        <w:p w:rsidR="00000000" w:rsidRDefault="00000000">
          <w:pPr>
            <w:pStyle w:val="5CDC9708126F435CA3161CEF22F3A3B2"/>
          </w:pPr>
          <w:r>
            <w:t>Agenda item:</w:t>
          </w:r>
        </w:p>
      </w:docPartBody>
    </w:docPart>
    <w:docPart>
      <w:docPartPr>
        <w:name w:val="B41E369C623941F9B636864A99872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4739-21E5-443D-A277-4F1B10A5C178}"/>
      </w:docPartPr>
      <w:docPartBody>
        <w:p w:rsidR="00000000" w:rsidRDefault="00000000">
          <w:pPr>
            <w:pStyle w:val="B41E369C623941F9B636864A99872680"/>
          </w:pPr>
          <w:r>
            <w:t>Presenter:</w:t>
          </w:r>
        </w:p>
      </w:docPartBody>
    </w:docPart>
    <w:docPart>
      <w:docPartPr>
        <w:name w:val="64E8968A33B1464EA9BBE964E0F0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B6087-88C8-4385-A825-7403E473C1AF}"/>
      </w:docPartPr>
      <w:docPartBody>
        <w:p w:rsidR="00000000" w:rsidRDefault="00000000">
          <w:pPr>
            <w:pStyle w:val="64E8968A33B1464EA9BBE964E0F03D60"/>
          </w:pPr>
          <w:r>
            <w:t>Discussion:</w:t>
          </w:r>
        </w:p>
      </w:docPartBody>
    </w:docPart>
    <w:docPart>
      <w:docPartPr>
        <w:name w:val="2B968F603D5749DF8FE537CF08243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6E6D8-FEE8-4E1E-8C42-396EC1C1B0CE}"/>
      </w:docPartPr>
      <w:docPartBody>
        <w:p w:rsidR="00000000" w:rsidRDefault="00000000">
          <w:pPr>
            <w:pStyle w:val="2B968F603D5749DF8FE537CF08243F55"/>
          </w:pPr>
          <w:r>
            <w:t>Conclusions:</w:t>
          </w:r>
        </w:p>
      </w:docPartBody>
    </w:docPart>
    <w:docPart>
      <w:docPartPr>
        <w:name w:val="0C1335D8B9B0488481B12A449E01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06CEC-33D2-495B-A5C7-C038EEC7569C}"/>
      </w:docPartPr>
      <w:docPartBody>
        <w:p w:rsidR="00000000" w:rsidRDefault="00000000">
          <w:pPr>
            <w:pStyle w:val="0C1335D8B9B0488481B12A449E01B2B3"/>
          </w:pPr>
          <w:r>
            <w:t>Action items</w:t>
          </w:r>
        </w:p>
      </w:docPartBody>
    </w:docPart>
    <w:docPart>
      <w:docPartPr>
        <w:name w:val="B79F6230B3DA4318871435B92809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C50B-0566-4CEF-B158-FD0B709EAF5A}"/>
      </w:docPartPr>
      <w:docPartBody>
        <w:p w:rsidR="00000000" w:rsidRDefault="00000000">
          <w:pPr>
            <w:pStyle w:val="B79F6230B3DA4318871435B9280962E7"/>
          </w:pPr>
          <w:r>
            <w:t>Person responsible</w:t>
          </w:r>
        </w:p>
      </w:docPartBody>
    </w:docPart>
    <w:docPart>
      <w:docPartPr>
        <w:name w:val="48F8089668824B7380CA845E7F32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01D5-583F-416C-A3B8-6AAEBFD5DACC}"/>
      </w:docPartPr>
      <w:docPartBody>
        <w:p w:rsidR="00000000" w:rsidRDefault="00000000">
          <w:pPr>
            <w:pStyle w:val="48F8089668824B7380CA845E7F322B8E"/>
          </w:pPr>
          <w:r>
            <w:t>Deadline</w:t>
          </w:r>
        </w:p>
      </w:docPartBody>
    </w:docPart>
    <w:docPart>
      <w:docPartPr>
        <w:name w:val="4A9DAAF72A994F198ADA29FE657D5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38C40-C55F-4DA6-B316-B7559AE5FAAA}"/>
      </w:docPartPr>
      <w:docPartBody>
        <w:p w:rsidR="00000000" w:rsidRDefault="00000000">
          <w:pPr>
            <w:pStyle w:val="4A9DAAF72A994F198ADA29FE657D570D"/>
          </w:pPr>
          <w:r>
            <w:t>Agenda item:</w:t>
          </w:r>
        </w:p>
      </w:docPartBody>
    </w:docPart>
    <w:docPart>
      <w:docPartPr>
        <w:name w:val="D34F461031BB4CF692D1DBC7CAE2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57DA3-760F-431C-9CBA-F27B6B0F5C9D}"/>
      </w:docPartPr>
      <w:docPartBody>
        <w:p w:rsidR="00000000" w:rsidRDefault="00000000">
          <w:pPr>
            <w:pStyle w:val="D34F461031BB4CF692D1DBC7CAE27254"/>
          </w:pPr>
          <w:r>
            <w:t>Enter agenda item here</w:t>
          </w:r>
        </w:p>
      </w:docPartBody>
    </w:docPart>
    <w:docPart>
      <w:docPartPr>
        <w:name w:val="68F2CC521B2048569EE0F2778597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E4CDE-9BB9-4AC4-BE28-3F3AA0ED3B4E}"/>
      </w:docPartPr>
      <w:docPartBody>
        <w:p w:rsidR="00000000" w:rsidRDefault="00000000">
          <w:pPr>
            <w:pStyle w:val="68F2CC521B2048569EE0F277859726FF"/>
          </w:pPr>
          <w:r>
            <w:t>Presenter:</w:t>
          </w:r>
        </w:p>
      </w:docPartBody>
    </w:docPart>
    <w:docPart>
      <w:docPartPr>
        <w:name w:val="9850301D36D041B98368D159F192B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3A00-8EAC-41DE-9DF7-65198447C48A}"/>
      </w:docPartPr>
      <w:docPartBody>
        <w:p w:rsidR="00000000" w:rsidRDefault="00000000">
          <w:pPr>
            <w:pStyle w:val="9850301D36D041B98368D159F192B21C"/>
          </w:pPr>
          <w:r>
            <w:t>Enter presenter here</w:t>
          </w:r>
        </w:p>
      </w:docPartBody>
    </w:docPart>
    <w:docPart>
      <w:docPartPr>
        <w:name w:val="89D13C20CFFA404A86F1417EF6F91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9A04-2160-405F-9818-742F1599F43C}"/>
      </w:docPartPr>
      <w:docPartBody>
        <w:p w:rsidR="00000000" w:rsidRDefault="00000000">
          <w:pPr>
            <w:pStyle w:val="89D13C20CFFA404A86F1417EF6F91FF5"/>
          </w:pPr>
          <w:r>
            <w:t>Discussion:</w:t>
          </w:r>
        </w:p>
      </w:docPartBody>
    </w:docPart>
    <w:docPart>
      <w:docPartPr>
        <w:name w:val="1D49C8A83A744539BAA2EC066B2DD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BD629-C6D9-465C-A887-C53F4DB538D0}"/>
      </w:docPartPr>
      <w:docPartBody>
        <w:p w:rsidR="00000000" w:rsidRDefault="00000000">
          <w:pPr>
            <w:pStyle w:val="1D49C8A83A744539BAA2EC066B2DDFA9"/>
          </w:pPr>
          <w:r>
            <w:t xml:space="preserve">To get started right away, just tap any placeholder text (such as this) and start typing to </w:t>
          </w:r>
          <w:r>
            <w:t>replace it with your own.</w:t>
          </w:r>
        </w:p>
      </w:docPartBody>
    </w:docPart>
    <w:docPart>
      <w:docPartPr>
        <w:name w:val="4AD3A3C88CCC4411907E4E7F6E2E3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748E-E3C8-40DC-BAD6-D8920F3A3C59}"/>
      </w:docPartPr>
      <w:docPartBody>
        <w:p w:rsidR="00000000" w:rsidRDefault="00000000">
          <w:pPr>
            <w:pStyle w:val="4AD3A3C88CCC4411907E4E7F6E2E336C"/>
          </w:pPr>
          <w:r>
            <w:t>Conclusions:</w:t>
          </w:r>
        </w:p>
      </w:docPartBody>
    </w:docPart>
    <w:docPart>
      <w:docPartPr>
        <w:name w:val="1436A9E389354318B75FFB784EEA4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1D18-FB42-42B2-97C2-98768E5363A5}"/>
      </w:docPartPr>
      <w:docPartBody>
        <w:p w:rsidR="00000000" w:rsidRDefault="00000000">
          <w:pPr>
            <w:pStyle w:val="1436A9E389354318B75FFB784EEA49AC"/>
          </w:pPr>
          <w:r>
            <w:t>Enter conclusions here.</w:t>
          </w:r>
        </w:p>
      </w:docPartBody>
    </w:docPart>
    <w:docPart>
      <w:docPartPr>
        <w:name w:val="A53C85FDAB3D48C4819FBD8CEE436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F7322-01CB-439E-B8DD-A3A1CF8A0868}"/>
      </w:docPartPr>
      <w:docPartBody>
        <w:p w:rsidR="00000000" w:rsidRDefault="00000000">
          <w:pPr>
            <w:pStyle w:val="A53C85FDAB3D48C4819FBD8CEE43646B"/>
          </w:pPr>
          <w:r>
            <w:t>Action items</w:t>
          </w:r>
        </w:p>
      </w:docPartBody>
    </w:docPart>
    <w:docPart>
      <w:docPartPr>
        <w:name w:val="D097F1A421FE43CEB5EB9A0C49292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7E5D-B608-49BF-93DB-0C5383050448}"/>
      </w:docPartPr>
      <w:docPartBody>
        <w:p w:rsidR="00000000" w:rsidRDefault="00000000">
          <w:pPr>
            <w:pStyle w:val="D097F1A421FE43CEB5EB9A0C492920ED"/>
          </w:pPr>
          <w:r>
            <w:t>Person responsible</w:t>
          </w:r>
        </w:p>
      </w:docPartBody>
    </w:docPart>
    <w:docPart>
      <w:docPartPr>
        <w:name w:val="196C7C307E6E446587AFD7E382BC2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BC1E-723A-42DF-8E81-304AC5D0317B}"/>
      </w:docPartPr>
      <w:docPartBody>
        <w:p w:rsidR="00000000" w:rsidRDefault="00000000">
          <w:pPr>
            <w:pStyle w:val="196C7C307E6E446587AFD7E382BC2DFB"/>
          </w:pPr>
          <w:r>
            <w:t>Deadline</w:t>
          </w:r>
        </w:p>
      </w:docPartBody>
    </w:docPart>
    <w:docPart>
      <w:docPartPr>
        <w:name w:val="055F9E6C99F342CE941929998F276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48EEF-E644-4243-A8B5-B1128C44DEA1}"/>
      </w:docPartPr>
      <w:docPartBody>
        <w:p w:rsidR="00000000" w:rsidRDefault="00000000">
          <w:pPr>
            <w:pStyle w:val="055F9E6C99F342CE941929998F276648"/>
          </w:pPr>
          <w:r>
            <w:t>Enter action items here</w:t>
          </w:r>
        </w:p>
      </w:docPartBody>
    </w:docPart>
    <w:docPart>
      <w:docPartPr>
        <w:name w:val="A44DA771E18E4A0DA7CCCE28584A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F23F-FD19-4B8A-A92A-017415AD2C87}"/>
      </w:docPartPr>
      <w:docPartBody>
        <w:p w:rsidR="00000000" w:rsidRDefault="00000000">
          <w:pPr>
            <w:pStyle w:val="A44DA771E18E4A0DA7CCCE28584A5809"/>
          </w:pPr>
          <w:r>
            <w:t>Enter person responsible here</w:t>
          </w:r>
        </w:p>
      </w:docPartBody>
    </w:docPart>
    <w:docPart>
      <w:docPartPr>
        <w:name w:val="2AFF1186BEA84B62BBC943C67166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7672D-1E9C-4C68-BCB4-EC33754DA968}"/>
      </w:docPartPr>
      <w:docPartBody>
        <w:p w:rsidR="00000000" w:rsidRDefault="00000000">
          <w:pPr>
            <w:pStyle w:val="2AFF1186BEA84B62BBC943C6716600BA"/>
          </w:pPr>
          <w:r>
            <w:t>Enter deadline here</w:t>
          </w:r>
        </w:p>
      </w:docPartBody>
    </w:docPart>
    <w:docPart>
      <w:docPartPr>
        <w:name w:val="4FB4921CF6524448B5601819EFD5E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D46E-4CA3-47FA-BDD6-ED33C424AE6A}"/>
      </w:docPartPr>
      <w:docPartBody>
        <w:p w:rsidR="00000000" w:rsidRDefault="00000000">
          <w:pPr>
            <w:pStyle w:val="4FB4921CF6524448B5601819EFD5E148"/>
          </w:pPr>
          <w:r>
            <w:t>Enter action items here</w:t>
          </w:r>
        </w:p>
      </w:docPartBody>
    </w:docPart>
    <w:docPart>
      <w:docPartPr>
        <w:name w:val="99B20E3A877B4DA99FE0CFC909C7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3A32-B020-4975-B45B-1A16D910BEA5}"/>
      </w:docPartPr>
      <w:docPartBody>
        <w:p w:rsidR="00000000" w:rsidRDefault="00000000">
          <w:pPr>
            <w:pStyle w:val="99B20E3A877B4DA99FE0CFC909C71A2A"/>
          </w:pPr>
          <w:r>
            <w:t>Enter person responsible here</w:t>
          </w:r>
        </w:p>
      </w:docPartBody>
    </w:docPart>
    <w:docPart>
      <w:docPartPr>
        <w:name w:val="692A3BEBE55D464694D5B9FD4267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D586-B00D-4752-863A-2957FFFFE6E3}"/>
      </w:docPartPr>
      <w:docPartBody>
        <w:p w:rsidR="00000000" w:rsidRDefault="00000000">
          <w:pPr>
            <w:pStyle w:val="692A3BEBE55D464694D5B9FD42677A14"/>
          </w:pPr>
          <w:r>
            <w:t>Enter deadline here</w:t>
          </w:r>
        </w:p>
      </w:docPartBody>
    </w:docPart>
    <w:docPart>
      <w:docPartPr>
        <w:name w:val="D7448035F36C415CBF23CE9DE1E9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02AAA-4DF3-4609-93E0-B0BDE50879FB}"/>
      </w:docPartPr>
      <w:docPartBody>
        <w:p w:rsidR="00000000" w:rsidRDefault="00000000">
          <w:pPr>
            <w:pStyle w:val="D7448035F36C415CBF23CE9DE1E93B77"/>
          </w:pPr>
          <w:r>
            <w:t>Enter action items here</w:t>
          </w:r>
        </w:p>
      </w:docPartBody>
    </w:docPart>
    <w:docPart>
      <w:docPartPr>
        <w:name w:val="9403BBB7879B4C20B5AD263BDB711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C0942-9F63-41A6-9303-E024BA688C72}"/>
      </w:docPartPr>
      <w:docPartBody>
        <w:p w:rsidR="00000000" w:rsidRDefault="00000000">
          <w:pPr>
            <w:pStyle w:val="9403BBB7879B4C20B5AD263BDB711037"/>
          </w:pPr>
          <w:r>
            <w:t>Enter person responsible here</w:t>
          </w:r>
        </w:p>
      </w:docPartBody>
    </w:docPart>
    <w:docPart>
      <w:docPartPr>
        <w:name w:val="FE3570AB872148DDA11F0B93C1AAB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DD3C-D65F-48D8-8F76-19B123A71165}"/>
      </w:docPartPr>
      <w:docPartBody>
        <w:p w:rsidR="00000000" w:rsidRDefault="00000000">
          <w:pPr>
            <w:pStyle w:val="FE3570AB872148DDA11F0B93C1AAB596"/>
          </w:pPr>
          <w:r>
            <w:t>Enter deadline here</w:t>
          </w:r>
        </w:p>
      </w:docPartBody>
    </w:docPart>
    <w:docPart>
      <w:docPartPr>
        <w:name w:val="6CC7AC96BF5047C3B23ADB7C9757B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DA9EF-6377-421E-87E8-C6709526FCC9}"/>
      </w:docPartPr>
      <w:docPartBody>
        <w:p w:rsidR="00000000" w:rsidRDefault="00000000">
          <w:pPr>
            <w:pStyle w:val="6CC7AC96BF5047C3B23ADB7C9757BC87"/>
          </w:pPr>
          <w:r>
            <w:t>Agenda item:</w:t>
          </w:r>
        </w:p>
      </w:docPartBody>
    </w:docPart>
    <w:docPart>
      <w:docPartPr>
        <w:name w:val="67C107CB4FFA4A7195972DBD1F50A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00AA0-8E8A-463D-9015-FC251A6952CD}"/>
      </w:docPartPr>
      <w:docPartBody>
        <w:p w:rsidR="00000000" w:rsidRDefault="00000000">
          <w:pPr>
            <w:pStyle w:val="67C107CB4FFA4A7195972DBD1F50AAC2"/>
          </w:pPr>
          <w:r>
            <w:t>Enter agenda item here</w:t>
          </w:r>
        </w:p>
      </w:docPartBody>
    </w:docPart>
    <w:docPart>
      <w:docPartPr>
        <w:name w:val="2C272067AF304B249F38FD8E0455C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C5297-FD72-47CF-B766-96FE6D24DA5C}"/>
      </w:docPartPr>
      <w:docPartBody>
        <w:p w:rsidR="00000000" w:rsidRDefault="00000000">
          <w:pPr>
            <w:pStyle w:val="2C272067AF304B249F38FD8E0455C6E1"/>
          </w:pPr>
          <w:r>
            <w:t>Presenter:</w:t>
          </w:r>
        </w:p>
      </w:docPartBody>
    </w:docPart>
    <w:docPart>
      <w:docPartPr>
        <w:name w:val="8E49D278348A4BDEB31D134320562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DCA9-416B-4749-8AED-6A748A671F6C}"/>
      </w:docPartPr>
      <w:docPartBody>
        <w:p w:rsidR="00000000" w:rsidRDefault="00000000">
          <w:pPr>
            <w:pStyle w:val="8E49D278348A4BDEB31D134320562061"/>
          </w:pPr>
          <w:r>
            <w:t>Enter presenter here</w:t>
          </w:r>
        </w:p>
      </w:docPartBody>
    </w:docPart>
    <w:docPart>
      <w:docPartPr>
        <w:name w:val="A5B9BCD2694844B198F6CBBAECB3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6A88D-6C47-43A5-B8D8-7A8735225AEB}"/>
      </w:docPartPr>
      <w:docPartBody>
        <w:p w:rsidR="00000000" w:rsidRDefault="00000000">
          <w:pPr>
            <w:pStyle w:val="A5B9BCD2694844B198F6CBBAECB38BE9"/>
          </w:pPr>
          <w:r>
            <w:t>Discussion:</w:t>
          </w:r>
        </w:p>
      </w:docPartBody>
    </w:docPart>
    <w:docPart>
      <w:docPartPr>
        <w:name w:val="46086796C46442AFA98016C8DD9DD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5764-8565-40A9-94AC-BD070C2D5FFC}"/>
      </w:docPartPr>
      <w:docPartBody>
        <w:p w:rsidR="00000000" w:rsidRDefault="00000000">
          <w:pPr>
            <w:pStyle w:val="46086796C46442AFA98016C8DD9DDB5F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34EA3468B0D54660AC2F985FEBB86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A6E9-119A-441D-9216-4F5EEEE2F454}"/>
      </w:docPartPr>
      <w:docPartBody>
        <w:p w:rsidR="00000000" w:rsidRDefault="00000000">
          <w:pPr>
            <w:pStyle w:val="34EA3468B0D54660AC2F985FEBB86F75"/>
          </w:pPr>
          <w:r>
            <w:t>Conclusions:</w:t>
          </w:r>
        </w:p>
      </w:docPartBody>
    </w:docPart>
    <w:docPart>
      <w:docPartPr>
        <w:name w:val="7DF0EAFEA4804BB4832D08D576EA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6889-3AD4-41AB-8A33-117492D85D0C}"/>
      </w:docPartPr>
      <w:docPartBody>
        <w:p w:rsidR="00000000" w:rsidRDefault="00000000">
          <w:pPr>
            <w:pStyle w:val="7DF0EAFEA4804BB4832D08D576EA1425"/>
          </w:pPr>
          <w:r>
            <w:t>Enter conclusions here.</w:t>
          </w:r>
        </w:p>
      </w:docPartBody>
    </w:docPart>
    <w:docPart>
      <w:docPartPr>
        <w:name w:val="925F57E0CCF9488BAB6B07B5772F1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3281B-52E1-4273-8D3A-754B8F0CFDA1}"/>
      </w:docPartPr>
      <w:docPartBody>
        <w:p w:rsidR="00000000" w:rsidRDefault="00000000">
          <w:pPr>
            <w:pStyle w:val="925F57E0CCF9488BAB6B07B5772F1F83"/>
          </w:pPr>
          <w:r>
            <w:t>Action items</w:t>
          </w:r>
        </w:p>
      </w:docPartBody>
    </w:docPart>
    <w:docPart>
      <w:docPartPr>
        <w:name w:val="BE9952B7B550457B917EF9D827C26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0AA04-1F6A-43D8-8681-D4E3E84ACCF0}"/>
      </w:docPartPr>
      <w:docPartBody>
        <w:p w:rsidR="00000000" w:rsidRDefault="00000000">
          <w:pPr>
            <w:pStyle w:val="BE9952B7B550457B917EF9D827C26C16"/>
          </w:pPr>
          <w:r>
            <w:t>Person responsible</w:t>
          </w:r>
        </w:p>
      </w:docPartBody>
    </w:docPart>
    <w:docPart>
      <w:docPartPr>
        <w:name w:val="F5D29F4BB6C64463B32E44B3AEB65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A80EC-B9CB-4D24-B2E0-725193D753E4}"/>
      </w:docPartPr>
      <w:docPartBody>
        <w:p w:rsidR="00000000" w:rsidRDefault="00000000">
          <w:pPr>
            <w:pStyle w:val="F5D29F4BB6C64463B32E44B3AEB65ACC"/>
          </w:pPr>
          <w:r>
            <w:t>Deadline</w:t>
          </w:r>
        </w:p>
      </w:docPartBody>
    </w:docPart>
    <w:docPart>
      <w:docPartPr>
        <w:name w:val="FBF44BF214B941A5AAF4BAB37ADD3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ACB27-081C-4DF1-B399-D4C4999EC90A}"/>
      </w:docPartPr>
      <w:docPartBody>
        <w:p w:rsidR="00000000" w:rsidRDefault="00000000">
          <w:pPr>
            <w:pStyle w:val="FBF44BF214B941A5AAF4BAB37ADD35DB"/>
          </w:pPr>
          <w:r>
            <w:t>Enter action items here</w:t>
          </w:r>
        </w:p>
      </w:docPartBody>
    </w:docPart>
    <w:docPart>
      <w:docPartPr>
        <w:name w:val="B60B33FCCB3D45FFA37F83F8AC534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81839-74AA-4B57-A6BA-33ACB8F1B35B}"/>
      </w:docPartPr>
      <w:docPartBody>
        <w:p w:rsidR="00000000" w:rsidRDefault="00000000">
          <w:pPr>
            <w:pStyle w:val="B60B33FCCB3D45FFA37F83F8AC534E29"/>
          </w:pPr>
          <w:r>
            <w:t>Enter person responsible here</w:t>
          </w:r>
        </w:p>
      </w:docPartBody>
    </w:docPart>
    <w:docPart>
      <w:docPartPr>
        <w:name w:val="CC80ED77325B49A0BE666D4FFFFB7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96203-0C6C-4344-B2FD-5025CEB75A08}"/>
      </w:docPartPr>
      <w:docPartBody>
        <w:p w:rsidR="00000000" w:rsidRDefault="00000000">
          <w:pPr>
            <w:pStyle w:val="CC80ED77325B49A0BE666D4FFFFB7522"/>
          </w:pPr>
          <w:r>
            <w:t>Enter deadline here</w:t>
          </w:r>
        </w:p>
      </w:docPartBody>
    </w:docPart>
    <w:docPart>
      <w:docPartPr>
        <w:name w:val="977F27DDBF5446E0B443A0437AC21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76DED-90D8-441D-8F40-D6A224D2BB88}"/>
      </w:docPartPr>
      <w:docPartBody>
        <w:p w:rsidR="00000000" w:rsidRDefault="00000000">
          <w:pPr>
            <w:pStyle w:val="977F27DDBF5446E0B443A0437AC21CE8"/>
          </w:pPr>
          <w:r>
            <w:t>Enter action items here</w:t>
          </w:r>
        </w:p>
      </w:docPartBody>
    </w:docPart>
    <w:docPart>
      <w:docPartPr>
        <w:name w:val="ED374CE142554CF9A289496A1B9C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A0AF9-6143-4CE2-B873-53EB50FAB8BC}"/>
      </w:docPartPr>
      <w:docPartBody>
        <w:p w:rsidR="00000000" w:rsidRDefault="00000000">
          <w:pPr>
            <w:pStyle w:val="ED374CE142554CF9A289496A1B9C85CE"/>
          </w:pPr>
          <w:r>
            <w:t>Enter person responsible here</w:t>
          </w:r>
        </w:p>
      </w:docPartBody>
    </w:docPart>
    <w:docPart>
      <w:docPartPr>
        <w:name w:val="667C58C4EE1243A49B06636B50D3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4A5B2-DAB1-496E-B937-6E5BDB7CE780}"/>
      </w:docPartPr>
      <w:docPartBody>
        <w:p w:rsidR="00000000" w:rsidRDefault="00000000">
          <w:pPr>
            <w:pStyle w:val="667C58C4EE1243A49B06636B50D31334"/>
          </w:pPr>
          <w:r>
            <w:t>Enter deadline here</w:t>
          </w:r>
        </w:p>
      </w:docPartBody>
    </w:docPart>
    <w:docPart>
      <w:docPartPr>
        <w:name w:val="6A68B7BE98D449D492304713D6EE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A6E2-0013-4F6E-947D-96EDFF936BFD}"/>
      </w:docPartPr>
      <w:docPartBody>
        <w:p w:rsidR="00000000" w:rsidRDefault="00000000">
          <w:pPr>
            <w:pStyle w:val="6A68B7BE98D449D492304713D6EE2CFE"/>
          </w:pPr>
          <w:r>
            <w:t>Enter action items here</w:t>
          </w:r>
        </w:p>
      </w:docPartBody>
    </w:docPart>
    <w:docPart>
      <w:docPartPr>
        <w:name w:val="D61566C61A5B4560A9FB28F2052F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3D6D5-9CA7-425B-A65A-09BAD0600D62}"/>
      </w:docPartPr>
      <w:docPartBody>
        <w:p w:rsidR="00000000" w:rsidRDefault="00000000">
          <w:pPr>
            <w:pStyle w:val="D61566C61A5B4560A9FB28F2052FA4FA"/>
          </w:pPr>
          <w:r>
            <w:t>Enter person responsible here</w:t>
          </w:r>
        </w:p>
      </w:docPartBody>
    </w:docPart>
    <w:docPart>
      <w:docPartPr>
        <w:name w:val="B65236E2F39E42FCA49C6FAFDDB6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A1952-D3D7-43A5-AFE3-81AB9DEA503D}"/>
      </w:docPartPr>
      <w:docPartBody>
        <w:p w:rsidR="00000000" w:rsidRDefault="00000000">
          <w:pPr>
            <w:pStyle w:val="B65236E2F39E42FCA49C6FAFDDB6067D"/>
          </w:pPr>
          <w:r>
            <w:t>Enter deadline here</w:t>
          </w:r>
        </w:p>
      </w:docPartBody>
    </w:docPart>
    <w:docPart>
      <w:docPartPr>
        <w:name w:val="D2C68FA0A52241ACB737744F3234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8EBB2-B8D4-4A99-B47D-131C271F1E6C}"/>
      </w:docPartPr>
      <w:docPartBody>
        <w:p w:rsidR="00000000" w:rsidRDefault="00000000">
          <w:pPr>
            <w:pStyle w:val="D2C68FA0A52241ACB737744F3234BE00"/>
          </w:pPr>
          <w:r>
            <w:t>Other Information</w:t>
          </w:r>
        </w:p>
      </w:docPartBody>
    </w:docPart>
    <w:docPart>
      <w:docPartPr>
        <w:name w:val="61046CD25346465D8AF75EF378A41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B795-F798-4A31-A79E-972773C594D1}"/>
      </w:docPartPr>
      <w:docPartBody>
        <w:p w:rsidR="00000000" w:rsidRDefault="00000000">
          <w:pPr>
            <w:pStyle w:val="61046CD25346465D8AF75EF378A41DAD"/>
          </w:pPr>
          <w:r>
            <w:t>Observers:</w:t>
          </w:r>
        </w:p>
      </w:docPartBody>
    </w:docPart>
    <w:docPart>
      <w:docPartPr>
        <w:name w:val="0CC96A7185604E9097C3CA74267C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397D0-236B-4188-B448-9350F5D80875}"/>
      </w:docPartPr>
      <w:docPartBody>
        <w:p w:rsidR="00000000" w:rsidRDefault="00000000">
          <w:pPr>
            <w:pStyle w:val="0CC96A7185604E9097C3CA74267C1D5F"/>
          </w:pPr>
          <w:r>
            <w:t>Enter observers here.</w:t>
          </w:r>
        </w:p>
      </w:docPartBody>
    </w:docPart>
    <w:docPart>
      <w:docPartPr>
        <w:name w:val="4AB377AEA8DA48F181BC778F71B8A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EB62D-6ED5-4566-93AE-7CE591477651}"/>
      </w:docPartPr>
      <w:docPartBody>
        <w:p w:rsidR="00000000" w:rsidRDefault="00000000">
          <w:pPr>
            <w:pStyle w:val="4AB377AEA8DA48F181BC778F71B8A453"/>
          </w:pPr>
          <w:r>
            <w:t>Resources:</w:t>
          </w:r>
        </w:p>
      </w:docPartBody>
    </w:docPart>
    <w:docPart>
      <w:docPartPr>
        <w:name w:val="AF7CE03F75CD4A2FB6BBA7FE3516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FF18A-EEE1-473F-9A99-281490943058}"/>
      </w:docPartPr>
      <w:docPartBody>
        <w:p w:rsidR="00000000" w:rsidRDefault="00000000">
          <w:pPr>
            <w:pStyle w:val="AF7CE03F75CD4A2FB6BBA7FE35169713"/>
          </w:pPr>
          <w:r>
            <w:t>Enter resources here.</w:t>
          </w:r>
        </w:p>
      </w:docPartBody>
    </w:docPart>
    <w:docPart>
      <w:docPartPr>
        <w:name w:val="2B01C555D22A45EBB61FCB4350CB1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89C7-77EA-4EFB-A411-1FEBC71B1907}"/>
      </w:docPartPr>
      <w:docPartBody>
        <w:p w:rsidR="00000000" w:rsidRDefault="00000000">
          <w:pPr>
            <w:pStyle w:val="2B01C555D22A45EBB61FCB4350CB1906"/>
          </w:pPr>
          <w:r>
            <w:t>Special notes:</w:t>
          </w:r>
        </w:p>
      </w:docPartBody>
    </w:docPart>
    <w:docPart>
      <w:docPartPr>
        <w:name w:val="31FA4AAA2F24450F8FD14B886495F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8BE2-A3B0-4A7A-9C14-15C757FFE006}"/>
      </w:docPartPr>
      <w:docPartBody>
        <w:p w:rsidR="00000000" w:rsidRDefault="00000000">
          <w:pPr>
            <w:pStyle w:val="31FA4AAA2F24450F8FD14B886495FB8E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E5"/>
    <w:rsid w:val="00D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611F0B6E4423E8ED7DC6E83705F5C">
    <w:name w:val="2B2611F0B6E4423E8ED7DC6E83705F5C"/>
  </w:style>
  <w:style w:type="paragraph" w:customStyle="1" w:styleId="BD670EE3B5BC433FBF1E8A74D068F2A7">
    <w:name w:val="BD670EE3B5BC433FBF1E8A74D068F2A7"/>
  </w:style>
  <w:style w:type="paragraph" w:customStyle="1" w:styleId="FF3A5E7B92324F308CD0C2C4E3DF3D1C">
    <w:name w:val="FF3A5E7B92324F308CD0C2C4E3DF3D1C"/>
  </w:style>
  <w:style w:type="paragraph" w:customStyle="1" w:styleId="D9251B44775F42288EE778BC89988234">
    <w:name w:val="D9251B44775F42288EE778BC89988234"/>
  </w:style>
  <w:style w:type="paragraph" w:customStyle="1" w:styleId="E24E9DCC29B6428288DF22EBAEB7CA3C">
    <w:name w:val="E24E9DCC29B6428288DF22EBAEB7CA3C"/>
  </w:style>
  <w:style w:type="paragraph" w:customStyle="1" w:styleId="56F8B9B2D92B4E91A8DE9831FB87AA32">
    <w:name w:val="56F8B9B2D92B4E91A8DE9831FB87AA32"/>
  </w:style>
  <w:style w:type="paragraph" w:customStyle="1" w:styleId="3BA7BC5D9ABA4CE082C37472E2613629">
    <w:name w:val="3BA7BC5D9ABA4CE082C37472E2613629"/>
  </w:style>
  <w:style w:type="paragraph" w:customStyle="1" w:styleId="854D53D49CEE47E2BE21EA507EFD6933">
    <w:name w:val="854D53D49CEE47E2BE21EA507EFD6933"/>
  </w:style>
  <w:style w:type="paragraph" w:customStyle="1" w:styleId="664463AE4FD543B282F9A9666B8F5D00">
    <w:name w:val="664463AE4FD543B282F9A9666B8F5D00"/>
  </w:style>
  <w:style w:type="paragraph" w:customStyle="1" w:styleId="0A7D3BF72118472C847C8F7E351887BA">
    <w:name w:val="0A7D3BF72118472C847C8F7E351887BA"/>
  </w:style>
  <w:style w:type="paragraph" w:customStyle="1" w:styleId="D7CBC316EF6042D5A5D26A9D88D5B3EE">
    <w:name w:val="D7CBC316EF6042D5A5D26A9D88D5B3EE"/>
  </w:style>
  <w:style w:type="paragraph" w:customStyle="1" w:styleId="7CE32510406446E2861FE7D06F55427F">
    <w:name w:val="7CE32510406446E2861FE7D06F55427F"/>
  </w:style>
  <w:style w:type="paragraph" w:customStyle="1" w:styleId="86F9A645FA354445BDD97FD3C57915FB">
    <w:name w:val="86F9A645FA354445BDD97FD3C57915FB"/>
  </w:style>
  <w:style w:type="paragraph" w:customStyle="1" w:styleId="46196E9BD0B44B90BDCD544580C76A43">
    <w:name w:val="46196E9BD0B44B90BDCD544580C76A43"/>
  </w:style>
  <w:style w:type="paragraph" w:customStyle="1" w:styleId="FE099C2A6DFD49D79FCF07B8A62CBA61">
    <w:name w:val="FE099C2A6DFD49D79FCF07B8A62CBA61"/>
  </w:style>
  <w:style w:type="paragraph" w:customStyle="1" w:styleId="CD6A1B9DAC2C4335A5932C148CF42A34">
    <w:name w:val="CD6A1B9DAC2C4335A5932C148CF42A34"/>
  </w:style>
  <w:style w:type="paragraph" w:customStyle="1" w:styleId="03ECDE7F3B4F4D88A2A104AB1EC7736A">
    <w:name w:val="03ECDE7F3B4F4D88A2A104AB1EC7736A"/>
  </w:style>
  <w:style w:type="paragraph" w:customStyle="1" w:styleId="F74E2B6D625A4D0F81367CC4B26A4165">
    <w:name w:val="F74E2B6D625A4D0F81367CC4B26A4165"/>
  </w:style>
  <w:style w:type="paragraph" w:customStyle="1" w:styleId="1DD598DFBAA147F3BD12B449C7B93508">
    <w:name w:val="1DD598DFBAA147F3BD12B449C7B93508"/>
  </w:style>
  <w:style w:type="paragraph" w:customStyle="1" w:styleId="9D3A24FCE9C247F8937CE844497318FB">
    <w:name w:val="9D3A24FCE9C247F8937CE844497318FB"/>
  </w:style>
  <w:style w:type="paragraph" w:customStyle="1" w:styleId="012022FC45D94626B966A7544BA903EB">
    <w:name w:val="012022FC45D94626B966A7544BA903EB"/>
  </w:style>
  <w:style w:type="paragraph" w:customStyle="1" w:styleId="5CDC9708126F435CA3161CEF22F3A3B2">
    <w:name w:val="5CDC9708126F435CA3161CEF22F3A3B2"/>
  </w:style>
  <w:style w:type="paragraph" w:customStyle="1" w:styleId="07866286D29144F0BC728C5AEFD86AD3">
    <w:name w:val="07866286D29144F0BC728C5AEFD86AD3"/>
  </w:style>
  <w:style w:type="paragraph" w:customStyle="1" w:styleId="B41E369C623941F9B636864A99872680">
    <w:name w:val="B41E369C623941F9B636864A99872680"/>
  </w:style>
  <w:style w:type="paragraph" w:customStyle="1" w:styleId="A34B19CBEF834A279398AC3261806973">
    <w:name w:val="A34B19CBEF834A279398AC3261806973"/>
  </w:style>
  <w:style w:type="paragraph" w:customStyle="1" w:styleId="64E8968A33B1464EA9BBE964E0F03D60">
    <w:name w:val="64E8968A33B1464EA9BBE964E0F03D60"/>
  </w:style>
  <w:style w:type="paragraph" w:customStyle="1" w:styleId="CC1F505F26B2438F8362E3EFC1B38AA9">
    <w:name w:val="CC1F505F26B2438F8362E3EFC1B38AA9"/>
  </w:style>
  <w:style w:type="paragraph" w:customStyle="1" w:styleId="2B968F603D5749DF8FE537CF08243F55">
    <w:name w:val="2B968F603D5749DF8FE537CF08243F55"/>
  </w:style>
  <w:style w:type="paragraph" w:customStyle="1" w:styleId="052C98A3EEF749D2BD36857B6DA08394">
    <w:name w:val="052C98A3EEF749D2BD36857B6DA08394"/>
  </w:style>
  <w:style w:type="paragraph" w:customStyle="1" w:styleId="0C1335D8B9B0488481B12A449E01B2B3">
    <w:name w:val="0C1335D8B9B0488481B12A449E01B2B3"/>
  </w:style>
  <w:style w:type="paragraph" w:customStyle="1" w:styleId="B79F6230B3DA4318871435B9280962E7">
    <w:name w:val="B79F6230B3DA4318871435B9280962E7"/>
  </w:style>
  <w:style w:type="paragraph" w:customStyle="1" w:styleId="48F8089668824B7380CA845E7F322B8E">
    <w:name w:val="48F8089668824B7380CA845E7F322B8E"/>
  </w:style>
  <w:style w:type="paragraph" w:customStyle="1" w:styleId="B755D19653EA4C139029696CFDD24CB7">
    <w:name w:val="B755D19653EA4C139029696CFDD24CB7"/>
  </w:style>
  <w:style w:type="paragraph" w:customStyle="1" w:styleId="80ED1572F0654619BF22C8B3F4F60587">
    <w:name w:val="80ED1572F0654619BF22C8B3F4F60587"/>
  </w:style>
  <w:style w:type="paragraph" w:customStyle="1" w:styleId="95A2B33EFAB74B71827E33FD4A62F45A">
    <w:name w:val="95A2B33EFAB74B71827E33FD4A62F45A"/>
  </w:style>
  <w:style w:type="paragraph" w:customStyle="1" w:styleId="9F6C227AA8444EDAB925ED3FA33F27F3">
    <w:name w:val="9F6C227AA8444EDAB925ED3FA33F27F3"/>
  </w:style>
  <w:style w:type="paragraph" w:customStyle="1" w:styleId="C7A8D26B004441D9AF4F2703C0EA4292">
    <w:name w:val="C7A8D26B004441D9AF4F2703C0EA4292"/>
  </w:style>
  <w:style w:type="paragraph" w:customStyle="1" w:styleId="29AAA9D8BD8D4C9F914680EC5C28B343">
    <w:name w:val="29AAA9D8BD8D4C9F914680EC5C28B343"/>
  </w:style>
  <w:style w:type="paragraph" w:customStyle="1" w:styleId="EA99D3BE31A04E09BE80EF0AEC2BF79B">
    <w:name w:val="EA99D3BE31A04E09BE80EF0AEC2BF79B"/>
  </w:style>
  <w:style w:type="paragraph" w:customStyle="1" w:styleId="1382910A0EFA42F1AE9E751884CA6CC3">
    <w:name w:val="1382910A0EFA42F1AE9E751884CA6CC3"/>
  </w:style>
  <w:style w:type="paragraph" w:customStyle="1" w:styleId="2CFD92A991D241A7AE2F0A4627D458E7">
    <w:name w:val="2CFD92A991D241A7AE2F0A4627D458E7"/>
  </w:style>
  <w:style w:type="paragraph" w:customStyle="1" w:styleId="4A9DAAF72A994F198ADA29FE657D570D">
    <w:name w:val="4A9DAAF72A994F198ADA29FE657D570D"/>
  </w:style>
  <w:style w:type="paragraph" w:customStyle="1" w:styleId="D34F461031BB4CF692D1DBC7CAE27254">
    <w:name w:val="D34F461031BB4CF692D1DBC7CAE27254"/>
  </w:style>
  <w:style w:type="paragraph" w:customStyle="1" w:styleId="68F2CC521B2048569EE0F277859726FF">
    <w:name w:val="68F2CC521B2048569EE0F277859726FF"/>
  </w:style>
  <w:style w:type="paragraph" w:customStyle="1" w:styleId="9850301D36D041B98368D159F192B21C">
    <w:name w:val="9850301D36D041B98368D159F192B21C"/>
  </w:style>
  <w:style w:type="paragraph" w:customStyle="1" w:styleId="89D13C20CFFA404A86F1417EF6F91FF5">
    <w:name w:val="89D13C20CFFA404A86F1417EF6F91FF5"/>
  </w:style>
  <w:style w:type="paragraph" w:customStyle="1" w:styleId="1D49C8A83A744539BAA2EC066B2DDFA9">
    <w:name w:val="1D49C8A83A744539BAA2EC066B2DDFA9"/>
  </w:style>
  <w:style w:type="paragraph" w:customStyle="1" w:styleId="4AD3A3C88CCC4411907E4E7F6E2E336C">
    <w:name w:val="4AD3A3C88CCC4411907E4E7F6E2E336C"/>
  </w:style>
  <w:style w:type="paragraph" w:customStyle="1" w:styleId="1436A9E389354318B75FFB784EEA49AC">
    <w:name w:val="1436A9E389354318B75FFB784EEA49AC"/>
  </w:style>
  <w:style w:type="paragraph" w:customStyle="1" w:styleId="A53C85FDAB3D48C4819FBD8CEE43646B">
    <w:name w:val="A53C85FDAB3D48C4819FBD8CEE43646B"/>
  </w:style>
  <w:style w:type="paragraph" w:customStyle="1" w:styleId="D097F1A421FE43CEB5EB9A0C492920ED">
    <w:name w:val="D097F1A421FE43CEB5EB9A0C492920ED"/>
  </w:style>
  <w:style w:type="paragraph" w:customStyle="1" w:styleId="196C7C307E6E446587AFD7E382BC2DFB">
    <w:name w:val="196C7C307E6E446587AFD7E382BC2DFB"/>
  </w:style>
  <w:style w:type="paragraph" w:customStyle="1" w:styleId="055F9E6C99F342CE941929998F276648">
    <w:name w:val="055F9E6C99F342CE941929998F276648"/>
  </w:style>
  <w:style w:type="paragraph" w:customStyle="1" w:styleId="A44DA771E18E4A0DA7CCCE28584A5809">
    <w:name w:val="A44DA771E18E4A0DA7CCCE28584A5809"/>
  </w:style>
  <w:style w:type="paragraph" w:customStyle="1" w:styleId="2AFF1186BEA84B62BBC943C6716600BA">
    <w:name w:val="2AFF1186BEA84B62BBC943C6716600BA"/>
  </w:style>
  <w:style w:type="paragraph" w:customStyle="1" w:styleId="4FB4921CF6524448B5601819EFD5E148">
    <w:name w:val="4FB4921CF6524448B5601819EFD5E148"/>
  </w:style>
  <w:style w:type="paragraph" w:customStyle="1" w:styleId="99B20E3A877B4DA99FE0CFC909C71A2A">
    <w:name w:val="99B20E3A877B4DA99FE0CFC909C71A2A"/>
  </w:style>
  <w:style w:type="paragraph" w:customStyle="1" w:styleId="692A3BEBE55D464694D5B9FD42677A14">
    <w:name w:val="692A3BEBE55D464694D5B9FD42677A14"/>
  </w:style>
  <w:style w:type="paragraph" w:customStyle="1" w:styleId="D7448035F36C415CBF23CE9DE1E93B77">
    <w:name w:val="D7448035F36C415CBF23CE9DE1E93B77"/>
  </w:style>
  <w:style w:type="paragraph" w:customStyle="1" w:styleId="9403BBB7879B4C20B5AD263BDB711037">
    <w:name w:val="9403BBB7879B4C20B5AD263BDB711037"/>
  </w:style>
  <w:style w:type="paragraph" w:customStyle="1" w:styleId="FE3570AB872148DDA11F0B93C1AAB596">
    <w:name w:val="FE3570AB872148DDA11F0B93C1AAB596"/>
  </w:style>
  <w:style w:type="paragraph" w:customStyle="1" w:styleId="6CC7AC96BF5047C3B23ADB7C9757BC87">
    <w:name w:val="6CC7AC96BF5047C3B23ADB7C9757BC87"/>
  </w:style>
  <w:style w:type="paragraph" w:customStyle="1" w:styleId="67C107CB4FFA4A7195972DBD1F50AAC2">
    <w:name w:val="67C107CB4FFA4A7195972DBD1F50AAC2"/>
  </w:style>
  <w:style w:type="paragraph" w:customStyle="1" w:styleId="2C272067AF304B249F38FD8E0455C6E1">
    <w:name w:val="2C272067AF304B249F38FD8E0455C6E1"/>
  </w:style>
  <w:style w:type="paragraph" w:customStyle="1" w:styleId="8E49D278348A4BDEB31D134320562061">
    <w:name w:val="8E49D278348A4BDEB31D134320562061"/>
  </w:style>
  <w:style w:type="paragraph" w:customStyle="1" w:styleId="A5B9BCD2694844B198F6CBBAECB38BE9">
    <w:name w:val="A5B9BCD2694844B198F6CBBAECB38BE9"/>
  </w:style>
  <w:style w:type="paragraph" w:customStyle="1" w:styleId="46086796C46442AFA98016C8DD9DDB5F">
    <w:name w:val="46086796C46442AFA98016C8DD9DDB5F"/>
  </w:style>
  <w:style w:type="paragraph" w:customStyle="1" w:styleId="34EA3468B0D54660AC2F985FEBB86F75">
    <w:name w:val="34EA3468B0D54660AC2F985FEBB86F75"/>
  </w:style>
  <w:style w:type="paragraph" w:customStyle="1" w:styleId="7DF0EAFEA4804BB4832D08D576EA1425">
    <w:name w:val="7DF0EAFEA4804BB4832D08D576EA1425"/>
  </w:style>
  <w:style w:type="paragraph" w:customStyle="1" w:styleId="925F57E0CCF9488BAB6B07B5772F1F83">
    <w:name w:val="925F57E0CCF9488BAB6B07B5772F1F83"/>
  </w:style>
  <w:style w:type="paragraph" w:customStyle="1" w:styleId="BE9952B7B550457B917EF9D827C26C16">
    <w:name w:val="BE9952B7B550457B917EF9D827C26C16"/>
  </w:style>
  <w:style w:type="paragraph" w:customStyle="1" w:styleId="F5D29F4BB6C64463B32E44B3AEB65ACC">
    <w:name w:val="F5D29F4BB6C64463B32E44B3AEB65ACC"/>
  </w:style>
  <w:style w:type="paragraph" w:customStyle="1" w:styleId="FBF44BF214B941A5AAF4BAB37ADD35DB">
    <w:name w:val="FBF44BF214B941A5AAF4BAB37ADD35DB"/>
  </w:style>
  <w:style w:type="paragraph" w:customStyle="1" w:styleId="B60B33FCCB3D45FFA37F83F8AC534E29">
    <w:name w:val="B60B33FCCB3D45FFA37F83F8AC534E29"/>
  </w:style>
  <w:style w:type="paragraph" w:customStyle="1" w:styleId="CC80ED77325B49A0BE666D4FFFFB7522">
    <w:name w:val="CC80ED77325B49A0BE666D4FFFFB7522"/>
  </w:style>
  <w:style w:type="paragraph" w:customStyle="1" w:styleId="977F27DDBF5446E0B443A0437AC21CE8">
    <w:name w:val="977F27DDBF5446E0B443A0437AC21CE8"/>
  </w:style>
  <w:style w:type="paragraph" w:customStyle="1" w:styleId="ED374CE142554CF9A289496A1B9C85CE">
    <w:name w:val="ED374CE142554CF9A289496A1B9C85CE"/>
  </w:style>
  <w:style w:type="paragraph" w:customStyle="1" w:styleId="667C58C4EE1243A49B06636B50D31334">
    <w:name w:val="667C58C4EE1243A49B06636B50D31334"/>
  </w:style>
  <w:style w:type="paragraph" w:customStyle="1" w:styleId="6A68B7BE98D449D492304713D6EE2CFE">
    <w:name w:val="6A68B7BE98D449D492304713D6EE2CFE"/>
  </w:style>
  <w:style w:type="paragraph" w:customStyle="1" w:styleId="D61566C61A5B4560A9FB28F2052FA4FA">
    <w:name w:val="D61566C61A5B4560A9FB28F2052FA4FA"/>
  </w:style>
  <w:style w:type="paragraph" w:customStyle="1" w:styleId="B65236E2F39E42FCA49C6FAFDDB6067D">
    <w:name w:val="B65236E2F39E42FCA49C6FAFDDB6067D"/>
  </w:style>
  <w:style w:type="paragraph" w:customStyle="1" w:styleId="D2C68FA0A52241ACB737744F3234BE00">
    <w:name w:val="D2C68FA0A52241ACB737744F3234BE00"/>
  </w:style>
  <w:style w:type="paragraph" w:customStyle="1" w:styleId="61046CD25346465D8AF75EF378A41DAD">
    <w:name w:val="61046CD25346465D8AF75EF378A41DAD"/>
  </w:style>
  <w:style w:type="paragraph" w:customStyle="1" w:styleId="0CC96A7185604E9097C3CA74267C1D5F">
    <w:name w:val="0CC96A7185604E9097C3CA74267C1D5F"/>
  </w:style>
  <w:style w:type="paragraph" w:customStyle="1" w:styleId="4AB377AEA8DA48F181BC778F71B8A453">
    <w:name w:val="4AB377AEA8DA48F181BC778F71B8A453"/>
  </w:style>
  <w:style w:type="paragraph" w:customStyle="1" w:styleId="AF7CE03F75CD4A2FB6BBA7FE35169713">
    <w:name w:val="AF7CE03F75CD4A2FB6BBA7FE35169713"/>
  </w:style>
  <w:style w:type="paragraph" w:customStyle="1" w:styleId="2B01C555D22A45EBB61FCB4350CB1906">
    <w:name w:val="2B01C555D22A45EBB61FCB4350CB1906"/>
  </w:style>
  <w:style w:type="paragraph" w:customStyle="1" w:styleId="31FA4AAA2F24450F8FD14B886495FB8E">
    <w:name w:val="31FA4AAA2F24450F8FD14B886495F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 (1)</Template>
  <TotalTime>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Maina, Brian W</cp:lastModifiedBy>
  <cp:revision>5</cp:revision>
  <dcterms:created xsi:type="dcterms:W3CDTF">2023-11-09T21:40:00Z</dcterms:created>
  <dcterms:modified xsi:type="dcterms:W3CDTF">2023-11-09T21:55:00Z</dcterms:modified>
  <cp:version/>
</cp:coreProperties>
</file>